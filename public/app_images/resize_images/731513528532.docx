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11C" w:rsidRDefault="00DF4769" w:rsidP="000C2068">
      <w:r>
        <w:rPr>
          <w:noProof/>
        </w:rPr>
        <mc:AlternateContent>
          <mc:Choice Requires="wps">
            <w:drawing>
              <wp:anchor distT="91440" distB="91440" distL="114300" distR="114300" simplePos="0" relativeHeight="251671552" behindDoc="0" locked="0" layoutInCell="1" allowOverlap="1" wp14:anchorId="0885EABC" wp14:editId="148ADEB4">
                <wp:simplePos x="0" y="0"/>
                <wp:positionH relativeFrom="margin">
                  <wp:posOffset>-142875</wp:posOffset>
                </wp:positionH>
                <wp:positionV relativeFrom="paragraph">
                  <wp:posOffset>3880485</wp:posOffset>
                </wp:positionV>
                <wp:extent cx="3714750" cy="160020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60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3787" w:rsidRPr="00553B0A" w:rsidRDefault="00F93787" w:rsidP="00DF4769">
                            <w:pPr>
                              <w:pBdr>
                                <w:top w:val="single" w:sz="24" w:space="13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53B0A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F93787" w:rsidRDefault="00F93787" w:rsidP="00DF4769">
                            <w:pPr>
                              <w:pBdr>
                                <w:top w:val="single" w:sz="24" w:space="13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37B6AE" w:themeColor="accent1"/>
                                <w:sz w:val="24"/>
                              </w:rPr>
                            </w:pPr>
                            <w:r w:rsidRPr="0091466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Studied BS.c in Computer Science &amp; Engineering from University of Information Technology &amp; Sciences (2011-2015)</w:t>
                            </w:r>
                            <w:r w:rsidR="00914669" w:rsidRPr="0091466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Dhaka</w:t>
                            </w:r>
                            <w:r w:rsidRPr="0091466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  HSC (Computer Operation): Fa</w:t>
                            </w:r>
                            <w:r w:rsidR="00914669" w:rsidRPr="00914669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tapur Technical &amp; Business (2009-2011) Dhaka. SSC (Science): Kayapara Kamarkuri High School (2001-2003) Rajshahi</w:t>
                            </w:r>
                            <w:r w:rsidR="00914669">
                              <w:rPr>
                                <w:i/>
                                <w:iCs/>
                                <w:color w:val="37B6AE" w:themeColor="accent1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85EA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1.25pt;margin-top:305.55pt;width:292.5pt;height:126pt;z-index:25167155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" filled="f" stroked="f">
                <v:textbox>
                  <w:txbxContent>
                    <w:p w:rsidR="00F93787" w:rsidRPr="00553B0A" w:rsidRDefault="00F93787" w:rsidP="00DF4769">
                      <w:pPr>
                        <w:pBdr>
                          <w:top w:val="single" w:sz="24" w:space="13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553B0A"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  <w:p w:rsidR="00F93787" w:rsidRDefault="00F93787" w:rsidP="00DF4769">
                      <w:pPr>
                        <w:pBdr>
                          <w:top w:val="single" w:sz="24" w:space="13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37B6AE" w:themeColor="accent1"/>
                          <w:sz w:val="24"/>
                        </w:rPr>
                      </w:pPr>
                      <w:r w:rsidRPr="00914669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Studied </w:t>
                      </w:r>
                      <w:proofErr w:type="spellStart"/>
                      <w:r w:rsidRPr="00914669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BS.c</w:t>
                      </w:r>
                      <w:proofErr w:type="spellEnd"/>
                      <w:r w:rsidRPr="00914669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in Computer Science &amp; Engineering from University of Information Technology &amp; Sciences (2011-2015)</w:t>
                      </w:r>
                      <w:r w:rsidR="00914669" w:rsidRPr="00914669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Dhaka</w:t>
                      </w:r>
                      <w:r w:rsidRPr="00914669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.  HSC (Computer Operation): </w:t>
                      </w:r>
                      <w:proofErr w:type="spellStart"/>
                      <w:r w:rsidRPr="00914669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Fa</w:t>
                      </w:r>
                      <w:r w:rsidR="00914669" w:rsidRPr="00914669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tapur</w:t>
                      </w:r>
                      <w:proofErr w:type="spellEnd"/>
                      <w:r w:rsidR="00914669" w:rsidRPr="00914669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Technical &amp; Business (2009-2011) Dhaka. SSC (Science): </w:t>
                      </w:r>
                      <w:proofErr w:type="spellStart"/>
                      <w:r w:rsidR="00914669" w:rsidRPr="00914669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Kayapara</w:t>
                      </w:r>
                      <w:proofErr w:type="spellEnd"/>
                      <w:r w:rsidR="00914669" w:rsidRPr="00914669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proofErr w:type="spellStart"/>
                      <w:r w:rsidR="00914669" w:rsidRPr="00914669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Kamarkuri</w:t>
                      </w:r>
                      <w:proofErr w:type="spellEnd"/>
                      <w:r w:rsidR="00914669" w:rsidRPr="00914669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High School (2001-2003) </w:t>
                      </w:r>
                      <w:proofErr w:type="spellStart"/>
                      <w:r w:rsidR="00914669" w:rsidRPr="00914669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Rajshahi</w:t>
                      </w:r>
                      <w:proofErr w:type="spellEnd"/>
                      <w:r w:rsidR="00914669">
                        <w:rPr>
                          <w:i/>
                          <w:iCs/>
                          <w:color w:val="37B6AE" w:themeColor="accent1"/>
                          <w:sz w:val="24"/>
                        </w:rPr>
                        <w:t xml:space="preserve">.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2492A41D" wp14:editId="28AEBA63">
                <wp:simplePos x="0" y="0"/>
                <wp:positionH relativeFrom="margin">
                  <wp:posOffset>-171450</wp:posOffset>
                </wp:positionH>
                <wp:positionV relativeFrom="paragraph">
                  <wp:posOffset>2366010</wp:posOffset>
                </wp:positionV>
                <wp:extent cx="3729355" cy="164782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355" cy="1647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2011" w:rsidRDefault="00553B0A" w:rsidP="007E5F18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993BA8" w:rsidRPr="00703B20" w:rsidRDefault="00993BA8" w:rsidP="007E5F18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41E9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Programming Language:</w:t>
                            </w:r>
                            <w:r w:rsidRPr="00703B2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C</w:t>
                            </w:r>
                            <w:r w:rsidRPr="00703B2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++</w:t>
                            </w:r>
                            <w:r w:rsidRPr="00703B2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, C</w:t>
                            </w:r>
                            <w:r w:rsidRPr="00703B2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#</w:t>
                            </w:r>
                            <w:r w:rsidRPr="00703B2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, JAVA</w:t>
                            </w:r>
                            <w:r w:rsidR="00091C1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, Ruby</w:t>
                            </w:r>
                          </w:p>
                          <w:p w:rsidR="00993BA8" w:rsidRPr="00703B20" w:rsidRDefault="00993BA8" w:rsidP="007E5F18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41E9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Scripting Language:</w:t>
                            </w:r>
                            <w:r w:rsidRPr="00703B2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HTML, JS, CSS, PHP</w:t>
                            </w:r>
                            <w:r w:rsidR="008251EE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93BA8" w:rsidRPr="00703B20" w:rsidRDefault="00993BA8" w:rsidP="007E5F18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41E9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Relational Database:</w:t>
                            </w:r>
                            <w:r w:rsidRPr="00703B2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MySQL, ORACLE</w:t>
                            </w:r>
                          </w:p>
                          <w:p w:rsidR="00993BA8" w:rsidRPr="00703B20" w:rsidRDefault="00993BA8" w:rsidP="007E5F18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41E9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Concept:</w:t>
                            </w:r>
                            <w:r w:rsidRPr="00703B2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MVC, OOP, SDLC, Agile, UML</w:t>
                            </w:r>
                            <w:r w:rsidR="00703B2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Design Pattern. </w:t>
                            </w:r>
                          </w:p>
                          <w:p w:rsidR="008F2011" w:rsidRPr="00703B20" w:rsidRDefault="00993BA8" w:rsidP="007E5F18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B41E9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Framework:</w:t>
                            </w:r>
                            <w:r w:rsidRPr="00703B2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Laravel5, jQuery, Bootstrap, Ajax,</w:t>
                            </w:r>
                            <w:r w:rsidR="00091C1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F34D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VueJs, </w:t>
                            </w:r>
                            <w:r w:rsidR="00091C1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Rails </w:t>
                            </w:r>
                            <w:r w:rsidR="00703B20" w:rsidRPr="00703B20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and many others needed while developing.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A41D" id="_x0000_s1027" type="#_x0000_t202" style="position:absolute;left:0;text-align:left;margin-left:-13.5pt;margin-top:186.3pt;width:293.65pt;height:129.75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" filled="f" stroked="f">
                <v:textbox>
                  <w:txbxContent>
                    <w:p w:rsidR="008F2011" w:rsidRDefault="00553B0A" w:rsidP="007E5F18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SKILLS</w:t>
                      </w:r>
                    </w:p>
                    <w:p w:rsidR="00993BA8" w:rsidRPr="00703B20" w:rsidRDefault="00993BA8" w:rsidP="007E5F18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B41E9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Programming Language:</w:t>
                      </w:r>
                      <w:r w:rsidRPr="00703B2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C, C</w:t>
                      </w:r>
                      <w:r w:rsidRPr="00703B2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++</w:t>
                      </w:r>
                      <w:r w:rsidRPr="00703B2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, C</w:t>
                      </w:r>
                      <w:r w:rsidRPr="00703B2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#</w:t>
                      </w:r>
                      <w:r w:rsidRPr="00703B2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, JAVA</w:t>
                      </w:r>
                      <w:r w:rsidR="00091C1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, Ruby</w:t>
                      </w:r>
                    </w:p>
                    <w:p w:rsidR="00993BA8" w:rsidRPr="00703B20" w:rsidRDefault="00993BA8" w:rsidP="007E5F18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B41E9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Scripting Language:</w:t>
                      </w:r>
                      <w:r w:rsidRPr="00703B2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HTML, JS, CSS, PHP</w:t>
                      </w:r>
                      <w:r w:rsidR="008251EE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93BA8" w:rsidRPr="00703B20" w:rsidRDefault="00993BA8" w:rsidP="007E5F18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B41E9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Relational Database:</w:t>
                      </w:r>
                      <w:r w:rsidRPr="00703B2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MySQL, ORACLE</w:t>
                      </w:r>
                    </w:p>
                    <w:p w:rsidR="00993BA8" w:rsidRPr="00703B20" w:rsidRDefault="00993BA8" w:rsidP="007E5F18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B41E9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Concept:</w:t>
                      </w:r>
                      <w:r w:rsidRPr="00703B2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MVC, OOP, SDLC, Agile, UML</w:t>
                      </w:r>
                      <w:r w:rsidR="00703B2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, Design Pattern. </w:t>
                      </w:r>
                    </w:p>
                    <w:p w:rsidR="008F2011" w:rsidRPr="00703B20" w:rsidRDefault="00993BA8" w:rsidP="007E5F18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BB41E9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Framework:</w:t>
                      </w:r>
                      <w:r w:rsidRPr="00703B2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Laravel5, jQuery, Bootstrap, Ajax,</w:t>
                      </w:r>
                      <w:r w:rsidR="00091C1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F34D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VueJs</w:t>
                      </w:r>
                      <w:proofErr w:type="spellEnd"/>
                      <w:r w:rsidR="009F34D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091C1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Rails </w:t>
                      </w:r>
                      <w:r w:rsidR="00703B20" w:rsidRPr="00703B20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and many others needed while developing.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E5F18">
        <w:rPr>
          <w:noProof/>
        </w:rPr>
        <mc:AlternateContent>
          <mc:Choice Requires="wps">
            <w:drawing>
              <wp:anchor distT="91440" distB="91440" distL="114300" distR="114300" simplePos="0" relativeHeight="251681792" behindDoc="0" locked="0" layoutInCell="1" allowOverlap="1" wp14:anchorId="5231373D" wp14:editId="4520FFBE">
                <wp:simplePos x="0" y="0"/>
                <wp:positionH relativeFrom="margin">
                  <wp:posOffset>-161925</wp:posOffset>
                </wp:positionH>
                <wp:positionV relativeFrom="paragraph">
                  <wp:posOffset>5326380</wp:posOffset>
                </wp:positionV>
                <wp:extent cx="3733800" cy="3181350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3181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6F57" w:rsidRPr="0013557E" w:rsidRDefault="009F34D4" w:rsidP="00D66F57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87DE2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D66F57" w:rsidRDefault="00E0375B" w:rsidP="00D66F57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5798B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Software developer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E53CD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(01-04-2017</w:t>
                            </w:r>
                            <w:r w:rsidRPr="00FC6DF6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to Continue)</w:t>
                            </w:r>
                            <w:r w:rsidR="00836D56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at</w:t>
                            </w:r>
                          </w:p>
                          <w:p w:rsidR="00836D56" w:rsidRDefault="00836D56" w:rsidP="00D66F57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Sparkbit Solution. </w:t>
                            </w:r>
                          </w:p>
                          <w:p w:rsidR="00F73588" w:rsidRPr="00836D56" w:rsidRDefault="00F73588" w:rsidP="00F73588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Lion Group</w:t>
                            </w:r>
                            <w:r w:rsidRPr="00836D5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F73588" w:rsidRDefault="00FD381D" w:rsidP="00F73588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F73588" w:rsidRPr="00F73588">
                                <w:rPr>
                                  <w:rStyle w:val="Hyperlink"/>
                                  <w:i/>
                                  <w:sz w:val="24"/>
                                  <w:szCs w:val="24"/>
                                </w:rPr>
                                <w:t>http://rental.hello-sylhet.com/</w:t>
                              </w:r>
                            </w:hyperlink>
                            <w:r w:rsidR="00BB77DF">
                              <w:rPr>
                                <w:rStyle w:val="Hyperlink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E5F18" w:rsidRDefault="00FD381D" w:rsidP="00F73588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rStyle w:val="Hyperlink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7E5F18" w:rsidRPr="00836D56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>http://pos.</w:t>
                              </w:r>
                              <w:r w:rsidR="00A729C1" w:rsidRPr="00A729C1">
                                <w:t xml:space="preserve"> </w:t>
                              </w:r>
                              <w:r w:rsidR="00A729C1" w:rsidRPr="00A729C1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devcorn.net </w:t>
                              </w:r>
                              <w:r w:rsidR="007E5F18" w:rsidRPr="00836D56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>/</w:t>
                              </w:r>
                            </w:hyperlink>
                          </w:p>
                          <w:p w:rsidR="00BB77DF" w:rsidRPr="001F3DB8" w:rsidRDefault="00FD381D" w:rsidP="00F73588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DF4769" w:rsidRPr="00EE67A0">
                                <w:rPr>
                                  <w:rStyle w:val="Hyperlink"/>
                                  <w:i/>
                                  <w:sz w:val="24"/>
                                  <w:szCs w:val="24"/>
                                </w:rPr>
                                <w:t>http://inventory.devcorn.net/</w:t>
                              </w:r>
                            </w:hyperlink>
                            <w:bookmarkStart w:id="0" w:name="_GoBack"/>
                            <w:bookmarkEnd w:id="0"/>
                          </w:p>
                          <w:p w:rsidR="00F73588" w:rsidRDefault="00F73588" w:rsidP="00F73588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Following technology were used (HTML, CSS, JS, jQuery, Ajax, Bootstrap, PHP, Laravel5, MySQL, Tools: Xammp, Sublime Text-3) </w:t>
                            </w:r>
                          </w:p>
                          <w:p w:rsidR="009E53CD" w:rsidRDefault="009E53CD" w:rsidP="00D66F57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Great Neighbour. </w:t>
                            </w:r>
                          </w:p>
                          <w:p w:rsidR="00BB77DF" w:rsidRDefault="00BB77DF" w:rsidP="00836D56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Pr="00742C97"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>http://great-neighbor.com/</w:t>
                              </w:r>
                            </w:hyperlink>
                          </w:p>
                          <w:p w:rsidR="00836D56" w:rsidRDefault="00836D56" w:rsidP="00836D56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Following technology were used (HTML, CSS, JS, jQuery, Ajax, Bootstrap, PHP, Laravel5, MySQL, Tools: Xammp, Sublime Text-3) </w:t>
                            </w:r>
                          </w:p>
                          <w:p w:rsidR="003704B5" w:rsidRPr="003C1B35" w:rsidRDefault="003704B5" w:rsidP="00836D56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1373D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2.75pt;margin-top:419.4pt;width:294pt;height:250.5pt;z-index:2516817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" filled="f" stroked="f">
                <v:textbox>
                  <w:txbxContent>
                    <w:p w:rsidR="00D66F57" w:rsidRPr="0013557E" w:rsidRDefault="009F34D4" w:rsidP="00D66F57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A87DE2"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</w:p>
                    <w:p w:rsidR="00D66F57" w:rsidRDefault="00E0375B" w:rsidP="00D66F57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05798B">
                        <w:rPr>
                          <w:b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Software developer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E53CD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(01-04-2017</w:t>
                      </w:r>
                      <w:r w:rsidRPr="00FC6DF6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to Continue)</w:t>
                      </w:r>
                      <w:r w:rsidR="00836D56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at</w:t>
                      </w:r>
                    </w:p>
                    <w:p w:rsidR="00836D56" w:rsidRDefault="00836D56" w:rsidP="00D66F57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Sparkbit Solution. </w:t>
                      </w:r>
                    </w:p>
                    <w:p w:rsidR="00F73588" w:rsidRPr="00836D56" w:rsidRDefault="00F73588" w:rsidP="00F73588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Lion Group</w:t>
                      </w:r>
                      <w:r w:rsidRPr="00836D5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:rsidR="00F73588" w:rsidRDefault="00FD381D" w:rsidP="00F73588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sz w:val="24"/>
                          <w:szCs w:val="24"/>
                        </w:rPr>
                      </w:pPr>
                      <w:hyperlink r:id="rId11" w:history="1">
                        <w:r w:rsidR="00F73588" w:rsidRPr="00F73588">
                          <w:rPr>
                            <w:rStyle w:val="Hyperlink"/>
                            <w:i/>
                            <w:sz w:val="24"/>
                            <w:szCs w:val="24"/>
                          </w:rPr>
                          <w:t>http://rental.hello-sylhet.com/</w:t>
                        </w:r>
                      </w:hyperlink>
                      <w:r w:rsidR="00BB77DF">
                        <w:rPr>
                          <w:rStyle w:val="Hyperlink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:rsidR="007E5F18" w:rsidRDefault="00FD381D" w:rsidP="00F73588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rStyle w:val="Hyperlink"/>
                          <w:i/>
                          <w:iCs/>
                          <w:sz w:val="24"/>
                          <w:szCs w:val="24"/>
                        </w:rPr>
                      </w:pPr>
                      <w:hyperlink r:id="rId12" w:history="1">
                        <w:r w:rsidR="007E5F18" w:rsidRPr="00836D56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</w:rPr>
                          <w:t>http://pos.</w:t>
                        </w:r>
                        <w:r w:rsidR="00A729C1" w:rsidRPr="00A729C1">
                          <w:t xml:space="preserve"> </w:t>
                        </w:r>
                        <w:r w:rsidR="00A729C1" w:rsidRPr="00A729C1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</w:rPr>
                          <w:t xml:space="preserve">devcorn.net </w:t>
                        </w:r>
                        <w:r w:rsidR="007E5F18" w:rsidRPr="00836D56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</w:rPr>
                          <w:t>/</w:t>
                        </w:r>
                      </w:hyperlink>
                    </w:p>
                    <w:p w:rsidR="00BB77DF" w:rsidRPr="001F3DB8" w:rsidRDefault="00FD381D" w:rsidP="00F73588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sz w:val="24"/>
                          <w:szCs w:val="24"/>
                        </w:rPr>
                      </w:pPr>
                      <w:hyperlink r:id="rId13" w:history="1">
                        <w:r w:rsidR="00DF4769" w:rsidRPr="00EE67A0">
                          <w:rPr>
                            <w:rStyle w:val="Hyperlink"/>
                            <w:i/>
                            <w:sz w:val="24"/>
                            <w:szCs w:val="24"/>
                          </w:rPr>
                          <w:t>http://inventory.devcorn.net/</w:t>
                        </w:r>
                      </w:hyperlink>
                      <w:bookmarkStart w:id="1" w:name="_GoBack"/>
                      <w:bookmarkEnd w:id="1"/>
                    </w:p>
                    <w:p w:rsidR="00F73588" w:rsidRDefault="00F73588" w:rsidP="00F73588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Following technology were used (HTML, CSS, JS, jQuery, Ajax, Bootstrap, PHP, Laravel5, MySQL, Tools: Xammp, Sublime Text-3) </w:t>
                      </w:r>
                    </w:p>
                    <w:p w:rsidR="009E53CD" w:rsidRDefault="009E53CD" w:rsidP="00D66F57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Great Neighbour. </w:t>
                      </w:r>
                    </w:p>
                    <w:p w:rsidR="00BB77DF" w:rsidRDefault="00BB77DF" w:rsidP="00836D56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hyperlink r:id="rId14" w:history="1">
                        <w:r w:rsidRPr="00742C97"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</w:rPr>
                          <w:t>http://great-neighbor.com/</w:t>
                        </w:r>
                      </w:hyperlink>
                    </w:p>
                    <w:p w:rsidR="00836D56" w:rsidRDefault="00836D56" w:rsidP="00836D56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Following technology were used (HTML, CSS, JS, jQuery, Ajax, Bootstrap, PHP, Laravel5, MySQL, Tools: Xammp, Sublime Text-3) </w:t>
                      </w:r>
                    </w:p>
                    <w:p w:rsidR="003704B5" w:rsidRPr="003C1B35" w:rsidRDefault="003704B5" w:rsidP="00836D56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83261">
        <w:rPr>
          <w:noProof/>
        </w:rPr>
        <mc:AlternateContent>
          <mc:Choice Requires="wps">
            <w:drawing>
              <wp:anchor distT="91440" distB="91440" distL="114300" distR="114300" simplePos="0" relativeHeight="251673600" behindDoc="0" locked="0" layoutInCell="1" allowOverlap="1" wp14:anchorId="1DFFFB09" wp14:editId="004E480A">
                <wp:simplePos x="0" y="0"/>
                <wp:positionH relativeFrom="page">
                  <wp:align>right</wp:align>
                </wp:positionH>
                <wp:positionV relativeFrom="paragraph">
                  <wp:posOffset>1968158</wp:posOffset>
                </wp:positionV>
                <wp:extent cx="3729355" cy="3041650"/>
                <wp:effectExtent l="0" t="0" r="0" b="635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355" cy="304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75B" w:rsidRPr="00E0375B" w:rsidRDefault="00FC6DF6" w:rsidP="003F7873">
                            <w:pPr>
                              <w:pBdr>
                                <w:top w:val="single" w:sz="24" w:space="5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0375B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Software developer</w:t>
                            </w:r>
                            <w:r w:rsidRPr="00E0375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(01-11-2016 to </w:t>
                            </w:r>
                            <w:r w:rsidR="009832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31-03-20</w:t>
                            </w:r>
                            <w:r w:rsidR="00E0375B" w:rsidRPr="00E0375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17</w:t>
                            </w:r>
                            <w:r w:rsidRPr="00E0375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F714E3" w:rsidRDefault="00FC6DF6" w:rsidP="003F7873">
                            <w:pPr>
                              <w:pBdr>
                                <w:top w:val="single" w:sz="24" w:space="5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rStyle w:val="Hyperlink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C6DF6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5" w:history="1">
                              <w:r w:rsidR="00F714E3" w:rsidRPr="00A92715">
                                <w:rPr>
                                  <w:rStyle w:val="Hyperlink"/>
                                  <w:i/>
                                  <w:iCs/>
                                  <w:sz w:val="28"/>
                                  <w:szCs w:val="28"/>
                                </w:rPr>
                                <w:t>https://quickerbd.com/</w:t>
                              </w:r>
                            </w:hyperlink>
                          </w:p>
                          <w:p w:rsidR="00E0375B" w:rsidRPr="00836D56" w:rsidRDefault="00E0375B" w:rsidP="003F7873">
                            <w:pPr>
                              <w:pBdr>
                                <w:top w:val="single" w:sz="24" w:space="5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36D56">
                              <w:rPr>
                                <w:rStyle w:val="Hyperlink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Ecommerce Website.</w:t>
                            </w:r>
                            <w:r w:rsidRPr="00836D56">
                              <w:rPr>
                                <w:rStyle w:val="Hyperlink"/>
                                <w:i/>
                                <w:iCs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</w:p>
                          <w:p w:rsidR="00965F7F" w:rsidRDefault="00C02EA6" w:rsidP="003F7873">
                            <w:pPr>
                              <w:pBdr>
                                <w:top w:val="single" w:sz="24" w:space="5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02EA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Using Ruby &amp; Rails, liquid variable, html, scss, css,  js, jquery &amp; bootstrap. </w:t>
                            </w:r>
                          </w:p>
                          <w:p w:rsidR="00A02E99" w:rsidRDefault="00FD381D" w:rsidP="003F7873">
                            <w:pPr>
                              <w:pBdr>
                                <w:top w:val="single" w:sz="24" w:space="5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E55637" w:rsidRPr="00456F4C">
                                <w:rPr>
                                  <w:rStyle w:val="Hyperlink"/>
                                  <w:i/>
                                  <w:iCs/>
                                  <w:sz w:val="28"/>
                                  <w:szCs w:val="28"/>
                                </w:rPr>
                                <w:t>http://quickerbd.info/</w:t>
                              </w:r>
                            </w:hyperlink>
                            <w:r w:rsidR="00C02EA6" w:rsidRPr="00C02EA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65F7F" w:rsidRDefault="00965F7F" w:rsidP="003F7873">
                            <w:pPr>
                              <w:pBdr>
                                <w:top w:val="single" w:sz="24" w:space="5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Customer &amp; Invoice Management System.</w:t>
                            </w:r>
                          </w:p>
                          <w:p w:rsidR="00BB0A8D" w:rsidRDefault="00965F7F" w:rsidP="003F7873">
                            <w:pPr>
                              <w:pBdr>
                                <w:top w:val="single" w:sz="24" w:space="5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Using PHP, Laravel 5.3, VueJs, </w:t>
                            </w:r>
                            <w:r w:rsidRPr="00C02EA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scss, css,  js, jquery &amp; bootstrap. </w:t>
                            </w:r>
                          </w:p>
                          <w:p w:rsidR="008C3B32" w:rsidRPr="00E0375B" w:rsidRDefault="00260274" w:rsidP="003F7873">
                            <w:pPr>
                              <w:pBdr>
                                <w:top w:val="single" w:sz="24" w:space="5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0375B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Software Quality Assuran</w:t>
                            </w:r>
                            <w:r w:rsidR="00FC6DF6" w:rsidRPr="00E0375B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ce</w:t>
                            </w:r>
                            <w:r w:rsidR="00FC6DF6" w:rsidRPr="00E0375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(01- 01- 2016 to 31-10-2016</w:t>
                            </w:r>
                            <w:r w:rsidRPr="00E0375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="00A87DE2" w:rsidRPr="00E0375B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E53CD" w:rsidRPr="009E53C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at</w:t>
                            </w:r>
                            <w:r w:rsidR="009E53C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7DE2" w:rsidRPr="00E0375B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Technohaven Company Limited.</w:t>
                            </w:r>
                          </w:p>
                          <w:p w:rsidR="00A87DE2" w:rsidRPr="00A87DE2" w:rsidRDefault="008C7BF6" w:rsidP="008C7BF6">
                            <w:pPr>
                              <w:pBdr>
                                <w:top w:val="single" w:sz="24" w:space="5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8C7BF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Requirements analysis with defect and bug tracking manually. QA/QC standards ensure.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1B25" id="_x0000_s1028" type="#_x0000_t202" style="position:absolute;left:0;text-align:left;margin-left:242.45pt;margin-top:154.95pt;width:293.65pt;height:239.5pt;z-index:251673600;visibility:visible;mso-wrap-style:square;mso-width-percent:0;mso-height-percent:0;mso-wrap-distance-left:9pt;mso-wrap-distance-top:7.2pt;mso-wrap-distance-right:9pt;mso-wrap-distance-bottom:7.2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" filled="f" stroked="f">
                <v:textbox>
                  <w:txbxContent>
                    <w:p w:rsidR="00E0375B" w:rsidRPr="00E0375B" w:rsidRDefault="00FC6DF6" w:rsidP="003F7873">
                      <w:pPr>
                        <w:pBdr>
                          <w:top w:val="single" w:sz="24" w:space="5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E0375B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Software developer</w:t>
                      </w:r>
                      <w:r w:rsidRPr="00E0375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(01-11-2016 to </w:t>
                      </w:r>
                      <w:r w:rsidR="00983261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31-03-20</w:t>
                      </w:r>
                      <w:r w:rsidR="00E0375B" w:rsidRPr="00E0375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17</w:t>
                      </w:r>
                      <w:r w:rsidRPr="00E0375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F714E3" w:rsidRDefault="00FC6DF6" w:rsidP="003F7873">
                      <w:pPr>
                        <w:pBdr>
                          <w:top w:val="single" w:sz="24" w:space="5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rStyle w:val="Hyperlink"/>
                          <w:i/>
                          <w:iCs/>
                          <w:sz w:val="28"/>
                          <w:szCs w:val="28"/>
                        </w:rPr>
                      </w:pPr>
                      <w:r w:rsidRPr="00FC6DF6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hyperlink r:id="rId17" w:history="1">
                        <w:r w:rsidR="00F714E3" w:rsidRPr="00A92715">
                          <w:rPr>
                            <w:rStyle w:val="Hyperlink"/>
                            <w:i/>
                            <w:iCs/>
                            <w:sz w:val="28"/>
                            <w:szCs w:val="28"/>
                          </w:rPr>
                          <w:t>https://quickerbd.com/</w:t>
                        </w:r>
                      </w:hyperlink>
                    </w:p>
                    <w:p w:rsidR="00E0375B" w:rsidRPr="00836D56" w:rsidRDefault="00E0375B" w:rsidP="003F7873">
                      <w:pPr>
                        <w:pBdr>
                          <w:top w:val="single" w:sz="24" w:space="5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36D56">
                        <w:rPr>
                          <w:rStyle w:val="Hyperlink"/>
                          <w:i/>
                          <w:iCs/>
                          <w:color w:val="000000" w:themeColor="text1"/>
                          <w:sz w:val="24"/>
                          <w:szCs w:val="24"/>
                          <w:u w:val="none"/>
                        </w:rPr>
                        <w:t>Ecommerce Website.</w:t>
                      </w:r>
                      <w:r w:rsidRPr="00836D56">
                        <w:rPr>
                          <w:rStyle w:val="Hyperlink"/>
                          <w:i/>
                          <w:iCs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</w:p>
                    <w:p w:rsidR="00965F7F" w:rsidRDefault="00C02EA6" w:rsidP="003F7873">
                      <w:pPr>
                        <w:pBdr>
                          <w:top w:val="single" w:sz="24" w:space="5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Using Ruby &amp; Rails, liquid variable, html, </w:t>
                      </w:r>
                      <w:proofErr w:type="spellStart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scss</w:t>
                      </w:r>
                      <w:proofErr w:type="spellEnd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css</w:t>
                      </w:r>
                      <w:proofErr w:type="spellEnd"/>
                      <w:proofErr w:type="gramStart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,  </w:t>
                      </w:r>
                      <w:proofErr w:type="spellStart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js</w:t>
                      </w:r>
                      <w:proofErr w:type="spellEnd"/>
                      <w:proofErr w:type="gramEnd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jquery</w:t>
                      </w:r>
                      <w:proofErr w:type="spellEnd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&amp; bootstrap. </w:t>
                      </w:r>
                    </w:p>
                    <w:p w:rsidR="00A02E99" w:rsidRDefault="00BE2730" w:rsidP="003F7873">
                      <w:pPr>
                        <w:pBdr>
                          <w:top w:val="single" w:sz="24" w:space="5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hyperlink r:id="rId18" w:history="1">
                        <w:r w:rsidR="00E55637" w:rsidRPr="00456F4C">
                          <w:rPr>
                            <w:rStyle w:val="Hyperlink"/>
                            <w:i/>
                            <w:iCs/>
                            <w:sz w:val="28"/>
                            <w:szCs w:val="28"/>
                          </w:rPr>
                          <w:t>http://quickerbd.info/</w:t>
                        </w:r>
                      </w:hyperlink>
                      <w:r w:rsidR="00C02EA6"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65F7F" w:rsidRDefault="00965F7F" w:rsidP="003F7873">
                      <w:pPr>
                        <w:pBdr>
                          <w:top w:val="single" w:sz="24" w:space="5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Customer &amp; Invoice Management System.</w:t>
                      </w:r>
                    </w:p>
                    <w:p w:rsidR="00BB0A8D" w:rsidRDefault="00965F7F" w:rsidP="003F7873">
                      <w:pPr>
                        <w:pBdr>
                          <w:top w:val="single" w:sz="24" w:space="5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Using PHP,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Laravel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5.3,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VueJs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scss</w:t>
                      </w:r>
                      <w:proofErr w:type="spellEnd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css</w:t>
                      </w:r>
                      <w:proofErr w:type="spellEnd"/>
                      <w:proofErr w:type="gramStart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,  </w:t>
                      </w:r>
                      <w:proofErr w:type="spellStart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js</w:t>
                      </w:r>
                      <w:proofErr w:type="spellEnd"/>
                      <w:proofErr w:type="gramEnd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jquery</w:t>
                      </w:r>
                      <w:proofErr w:type="spellEnd"/>
                      <w:r w:rsidRPr="00C02EA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&amp; bootstrap. </w:t>
                      </w:r>
                    </w:p>
                    <w:p w:rsidR="008C3B32" w:rsidRPr="00E0375B" w:rsidRDefault="00260274" w:rsidP="003F7873">
                      <w:pPr>
                        <w:pBdr>
                          <w:top w:val="single" w:sz="24" w:space="5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E0375B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Software Quality Assuran</w:t>
                      </w:r>
                      <w:r w:rsidR="00FC6DF6" w:rsidRPr="00E0375B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ce</w:t>
                      </w:r>
                      <w:r w:rsidR="00FC6DF6" w:rsidRPr="00E0375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(01- 01- 2016 to 31-10-2016</w:t>
                      </w:r>
                      <w:r w:rsidRPr="00E0375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="00A87DE2" w:rsidRPr="00E0375B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9E53CD" w:rsidRPr="009E53C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at</w:t>
                      </w:r>
                      <w:r w:rsidR="009E53CD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87DE2" w:rsidRPr="00E0375B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Technohaven</w:t>
                      </w:r>
                      <w:proofErr w:type="spellEnd"/>
                      <w:r w:rsidR="00A87DE2" w:rsidRPr="00E0375B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Company Limited.</w:t>
                      </w:r>
                    </w:p>
                    <w:p w:rsidR="00A87DE2" w:rsidRPr="00A87DE2" w:rsidRDefault="008C7BF6" w:rsidP="008C7BF6">
                      <w:pPr>
                        <w:pBdr>
                          <w:top w:val="single" w:sz="24" w:space="5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8C7BF6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Requirements analysis with defect and bug tracking manually. QA/QC standards ensure.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B0A8D">
        <w:rPr>
          <w:noProof/>
        </w:rPr>
        <mc:AlternateContent>
          <mc:Choice Requires="wps">
            <w:drawing>
              <wp:anchor distT="91440" distB="91440" distL="114300" distR="114300" simplePos="0" relativeHeight="251677696" behindDoc="0" locked="0" layoutInCell="1" allowOverlap="1" wp14:anchorId="562E4AD9" wp14:editId="48FA4EE9">
                <wp:simplePos x="0" y="0"/>
                <wp:positionH relativeFrom="page">
                  <wp:posOffset>4038600</wp:posOffset>
                </wp:positionH>
                <wp:positionV relativeFrom="paragraph">
                  <wp:posOffset>6497955</wp:posOffset>
                </wp:positionV>
                <wp:extent cx="3625850" cy="2009775"/>
                <wp:effectExtent l="0" t="0" r="0" b="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850" cy="2009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C1C" w:rsidRDefault="00054EF9" w:rsidP="008C7BF6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54EF9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  <w:p w:rsidR="00054EF9" w:rsidRDefault="00054EF9" w:rsidP="008C7BF6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RAIHAN UDDIN AHMED</w:t>
                            </w:r>
                          </w:p>
                          <w:p w:rsidR="00054EF9" w:rsidRPr="00446494" w:rsidRDefault="00054EF9" w:rsidP="008C7BF6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649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Assistant </w:t>
                            </w:r>
                            <w:r w:rsidR="0005798B" w:rsidRPr="0044649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Professor &amp;</w:t>
                            </w:r>
                            <w:r w:rsidRPr="0044649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Head of CSE &amp; IT</w:t>
                            </w:r>
                          </w:p>
                          <w:p w:rsidR="00054EF9" w:rsidRPr="00446494" w:rsidRDefault="00054EF9" w:rsidP="008C7BF6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649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University of Information Technology &amp; Sciences</w:t>
                            </w:r>
                          </w:p>
                          <w:p w:rsidR="00446494" w:rsidRDefault="00446494" w:rsidP="008C7BF6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649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Cell</w:t>
                            </w:r>
                            <w:r w:rsidR="0030677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649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# 01825249238</w:t>
                            </w:r>
                          </w:p>
                          <w:p w:rsidR="00054EF9" w:rsidRDefault="00446494" w:rsidP="008C7BF6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MD</w:t>
                            </w:r>
                            <w:r w:rsidR="009E53CD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6008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MOSTAKIM BILLAH</w:t>
                            </w:r>
                          </w:p>
                          <w:p w:rsidR="00054EF9" w:rsidRDefault="00446494" w:rsidP="008C7BF6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Senior Software Engineer</w:t>
                            </w:r>
                          </w:p>
                          <w:p w:rsidR="00446494" w:rsidRPr="00446494" w:rsidRDefault="00446494" w:rsidP="008C7BF6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Wide Space</w:t>
                            </w:r>
                          </w:p>
                          <w:p w:rsidR="00054EF9" w:rsidRPr="00054EF9" w:rsidRDefault="00054EF9" w:rsidP="008C7BF6">
                            <w:pPr>
                              <w:pBdr>
                                <w:top w:val="single" w:sz="24" w:space="9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4649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Cell</w:t>
                            </w:r>
                            <w:r w:rsidR="00306776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4649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# 01711</w:t>
                            </w:r>
                            <w:r w:rsidR="00446494" w:rsidRPr="0044649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082738</w:t>
                            </w: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3DDE1" id="_x0000_s1028" type="#_x0000_t202" style="position:absolute;left:0;text-align:left;margin-left:318pt;margin-top:511.65pt;width:285.5pt;height:158.25pt;z-index:25167769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" filled="f" stroked="f">
                <v:textbox>
                  <w:txbxContent>
                    <w:p w:rsidR="00772C1C" w:rsidRDefault="00054EF9" w:rsidP="008C7BF6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054EF9"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REFERENCE</w:t>
                      </w:r>
                    </w:p>
                    <w:p w:rsidR="00054EF9" w:rsidRDefault="00054EF9" w:rsidP="008C7BF6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RAIHAN UDDIN AHMED</w:t>
                      </w:r>
                    </w:p>
                    <w:p w:rsidR="00054EF9" w:rsidRPr="00446494" w:rsidRDefault="00054EF9" w:rsidP="008C7BF6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44649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Assistant </w:t>
                      </w:r>
                      <w:proofErr w:type="gramStart"/>
                      <w:r w:rsidR="0005798B" w:rsidRPr="0044649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Professor &amp;</w:t>
                      </w:r>
                      <w:proofErr w:type="gramEnd"/>
                      <w:r w:rsidRPr="0044649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Head of CSE &amp; IT</w:t>
                      </w:r>
                    </w:p>
                    <w:p w:rsidR="00054EF9" w:rsidRPr="00446494" w:rsidRDefault="00054EF9" w:rsidP="008C7BF6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44649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University of Information Technology &amp; Sciences</w:t>
                      </w:r>
                    </w:p>
                    <w:p w:rsidR="00446494" w:rsidRDefault="00446494" w:rsidP="008C7BF6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44649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Cell</w:t>
                      </w:r>
                      <w:r w:rsidR="0030677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4649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# 01825249238</w:t>
                      </w:r>
                    </w:p>
                    <w:p w:rsidR="00054EF9" w:rsidRDefault="00446494" w:rsidP="008C7BF6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MD</w:t>
                      </w:r>
                      <w:r w:rsidR="009E53CD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16008"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MOSTAKIM BILLAH</w:t>
                      </w:r>
                    </w:p>
                    <w:p w:rsidR="00054EF9" w:rsidRDefault="00446494" w:rsidP="008C7BF6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Senior Software Engineer</w:t>
                      </w:r>
                    </w:p>
                    <w:p w:rsidR="00446494" w:rsidRPr="00446494" w:rsidRDefault="00446494" w:rsidP="008C7BF6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Wide Space</w:t>
                      </w:r>
                    </w:p>
                    <w:p w:rsidR="00054EF9" w:rsidRPr="00054EF9" w:rsidRDefault="00054EF9" w:rsidP="008C7BF6">
                      <w:pPr>
                        <w:pBdr>
                          <w:top w:val="single" w:sz="24" w:space="9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44649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Cell</w:t>
                      </w:r>
                      <w:r w:rsidR="00306776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44649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# 01711</w:t>
                      </w:r>
                      <w:r w:rsidR="00446494" w:rsidRPr="0044649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082738</w:t>
                      </w:r>
                      <w:r>
                        <w:rPr>
                          <w:b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B0A8D">
        <w:rPr>
          <w:noProof/>
        </w:rPr>
        <mc:AlternateContent>
          <mc:Choice Requires="wps">
            <w:drawing>
              <wp:anchor distT="91440" distB="91440" distL="114300" distR="114300" simplePos="0" relativeHeight="251683840" behindDoc="0" locked="0" layoutInCell="1" allowOverlap="1" wp14:anchorId="45B20DF8" wp14:editId="5ACECE51">
                <wp:simplePos x="0" y="0"/>
                <wp:positionH relativeFrom="page">
                  <wp:posOffset>4038600</wp:posOffset>
                </wp:positionH>
                <wp:positionV relativeFrom="paragraph">
                  <wp:posOffset>4880610</wp:posOffset>
                </wp:positionV>
                <wp:extent cx="3633470" cy="1657350"/>
                <wp:effectExtent l="0" t="0" r="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E54" w:rsidRPr="002F76C4" w:rsidRDefault="006A2AEB" w:rsidP="00512E54">
                            <w:pPr>
                              <w:pBdr>
                                <w:top w:val="single" w:sz="24" w:space="7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both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ACADEMIC ACHIEVEMENT</w:t>
                            </w:r>
                          </w:p>
                          <w:p w:rsidR="002F76C4" w:rsidRPr="002F76C4" w:rsidRDefault="002F76C4" w:rsidP="00512E54">
                            <w:pPr>
                              <w:pBdr>
                                <w:top w:val="single" w:sz="24" w:space="7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714E3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Project &amp; Thesis</w:t>
                            </w:r>
                            <w:r w:rsidRPr="002F76C4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2F76C4" w:rsidRPr="002F76C4" w:rsidRDefault="002F76C4" w:rsidP="00512E54">
                            <w:pPr>
                              <w:pBdr>
                                <w:top w:val="single" w:sz="24" w:space="7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714E3">
                              <w:rPr>
                                <w:rFonts w:cs="Arial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Submitted </w:t>
                            </w:r>
                            <w:r w:rsidR="00F714E3">
                              <w:rPr>
                                <w:rFonts w:cs="Arial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ECCE 2017 C</w:t>
                            </w:r>
                            <w:r w:rsidRPr="00F714E3">
                              <w:rPr>
                                <w:rFonts w:cs="Arial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shd w:val="clear" w:color="auto" w:fill="FFFFFF"/>
                              </w:rPr>
                              <w:t>onference</w:t>
                            </w:r>
                            <w:r w:rsidRPr="002F76C4">
                              <w:rPr>
                                <w:rFonts w:cs="Arial"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: </w:t>
                            </w:r>
                            <w:r w:rsidRPr="002F76C4">
                              <w:rPr>
                                <w:rStyle w:val="apple-converted-space"/>
                                <w:rFonts w:cs="Arial"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2F76C4">
                              <w:rPr>
                                <w:rFonts w:cs="Arial"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Paper ID is </w:t>
                            </w:r>
                            <w:r w:rsidRPr="006A2AEB">
                              <w:rPr>
                                <w:rFonts w:cs="Arial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332</w:t>
                            </w:r>
                            <w:r w:rsidRPr="002F76C4">
                              <w:rPr>
                                <w:rFonts w:cs="Arial"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and Paper Title- </w:t>
                            </w:r>
                          </w:p>
                          <w:p w:rsidR="00512E54" w:rsidRPr="002F76C4" w:rsidRDefault="00512E54" w:rsidP="00512E54">
                            <w:pPr>
                              <w:pBdr>
                                <w:top w:val="single" w:sz="24" w:space="7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F76C4">
                              <w:rPr>
                                <w:rFonts w:cs="Arial"/>
                                <w:bCs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Optimization of Face Recognition from Side-View-Face Image Using Frontal Face Generation Technique</w:t>
                            </w:r>
                            <w:r w:rsidRPr="002F76C4">
                              <w:rPr>
                                <w:rFonts w:cs="Arial"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  <w:r w:rsidRPr="002F76C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2F76C4" w:rsidRPr="002F76C4" w:rsidRDefault="002F76C4" w:rsidP="00512E54">
                            <w:pPr>
                              <w:pBdr>
                                <w:top w:val="single" w:sz="24" w:space="7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2F76C4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Used(Java, Python, OpenCV, Face++, Image Dataset)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FF9B" id="_x0000_s1029" type="#_x0000_t202" style="position:absolute;left:0;text-align:left;margin-left:318pt;margin-top:384.3pt;width:286.1pt;height:130.5pt;z-index:2516838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" filled="f" stroked="f">
                <v:textbox>
                  <w:txbxContent>
                    <w:p w:rsidR="00512E54" w:rsidRPr="002F76C4" w:rsidRDefault="006A2AEB" w:rsidP="00512E54">
                      <w:pPr>
                        <w:pBdr>
                          <w:top w:val="single" w:sz="24" w:space="7" w:color="37B6AE" w:themeColor="accent1"/>
                          <w:bottom w:val="single" w:sz="24" w:space="8" w:color="37B6AE" w:themeColor="accent1"/>
                        </w:pBdr>
                        <w:spacing w:after="0"/>
                        <w:jc w:val="both"/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ACADEMIC ACHIEVEMENT</w:t>
                      </w:r>
                    </w:p>
                    <w:p w:rsidR="002F76C4" w:rsidRPr="002F76C4" w:rsidRDefault="002F76C4" w:rsidP="00512E54">
                      <w:pPr>
                        <w:pBdr>
                          <w:top w:val="single" w:sz="24" w:space="7" w:color="37B6AE" w:themeColor="accent1"/>
                          <w:bottom w:val="single" w:sz="24" w:space="8" w:color="37B6AE" w:themeColor="accent1"/>
                        </w:pBd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F714E3">
                        <w:rPr>
                          <w:b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Project &amp; Thesis</w:t>
                      </w:r>
                      <w:r w:rsidRPr="002F76C4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  <w:p w:rsidR="002F76C4" w:rsidRPr="002F76C4" w:rsidRDefault="002F76C4" w:rsidP="00512E54">
                      <w:pPr>
                        <w:pBdr>
                          <w:top w:val="single" w:sz="24" w:space="7" w:color="37B6AE" w:themeColor="accent1"/>
                          <w:bottom w:val="single" w:sz="24" w:space="8" w:color="37B6AE" w:themeColor="accent1"/>
                        </w:pBd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F714E3">
                        <w:rPr>
                          <w:rFonts w:cs="Arial"/>
                          <w:b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 xml:space="preserve">Submitted </w:t>
                      </w:r>
                      <w:r w:rsidR="00F714E3">
                        <w:rPr>
                          <w:rFonts w:cs="Arial"/>
                          <w:b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>ECCE 2017 C</w:t>
                      </w:r>
                      <w:r w:rsidRPr="00F714E3">
                        <w:rPr>
                          <w:rFonts w:cs="Arial"/>
                          <w:b/>
                          <w:i/>
                          <w:color w:val="000000" w:themeColor="text1"/>
                          <w:sz w:val="28"/>
                          <w:szCs w:val="28"/>
                          <w:shd w:val="clear" w:color="auto" w:fill="FFFFFF"/>
                        </w:rPr>
                        <w:t>onference</w:t>
                      </w:r>
                      <w:r w:rsidRPr="002F76C4">
                        <w:rPr>
                          <w:rFonts w:cs="Arial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: </w:t>
                      </w:r>
                      <w:r w:rsidRPr="002F76C4">
                        <w:rPr>
                          <w:rStyle w:val="apple-converted-space"/>
                          <w:rFonts w:cs="Arial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 </w:t>
                      </w:r>
                      <w:r w:rsidRPr="002F76C4">
                        <w:rPr>
                          <w:rFonts w:cs="Arial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Paper ID is </w:t>
                      </w:r>
                      <w:r w:rsidRPr="006A2AEB">
                        <w:rPr>
                          <w:rFonts w:cs="Arial"/>
                          <w:b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332</w:t>
                      </w:r>
                      <w:r w:rsidRPr="002F76C4">
                        <w:rPr>
                          <w:rFonts w:cs="Arial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 and Paper Title- </w:t>
                      </w:r>
                    </w:p>
                    <w:p w:rsidR="00512E54" w:rsidRPr="002F76C4" w:rsidRDefault="00512E54" w:rsidP="00512E54">
                      <w:pPr>
                        <w:pBdr>
                          <w:top w:val="single" w:sz="24" w:space="7" w:color="37B6AE" w:themeColor="accent1"/>
                          <w:bottom w:val="single" w:sz="24" w:space="8" w:color="37B6AE" w:themeColor="accent1"/>
                        </w:pBd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2F76C4">
                        <w:rPr>
                          <w:rFonts w:cs="Arial"/>
                          <w:bCs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Optimization of Face Recognition from Side-View-Face Image Using Frontal Face Generation Technique</w:t>
                      </w:r>
                      <w:r w:rsidRPr="002F76C4">
                        <w:rPr>
                          <w:rFonts w:cs="Arial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  <w:r w:rsidRPr="002F76C4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2F76C4" w:rsidRPr="002F76C4" w:rsidRDefault="002F76C4" w:rsidP="00512E54">
                      <w:pPr>
                        <w:pBdr>
                          <w:top w:val="single" w:sz="24" w:space="7" w:color="37B6AE" w:themeColor="accent1"/>
                          <w:bottom w:val="single" w:sz="24" w:space="8" w:color="37B6AE" w:themeColor="accent1"/>
                        </w:pBd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proofErr w:type="gramStart"/>
                      <w:r w:rsidRPr="002F76C4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Used(</w:t>
                      </w:r>
                      <w:proofErr w:type="gramEnd"/>
                      <w:r w:rsidRPr="002F76C4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Java, Python, </w:t>
                      </w:r>
                      <w:proofErr w:type="spellStart"/>
                      <w:r w:rsidRPr="002F76C4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OpenCV</w:t>
                      </w:r>
                      <w:proofErr w:type="spellEnd"/>
                      <w:r w:rsidRPr="002F76C4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, Face++, Image Dataset)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65F7F"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4ACDD07E" wp14:editId="54C44E29">
                <wp:simplePos x="0" y="0"/>
                <wp:positionH relativeFrom="page">
                  <wp:posOffset>9525</wp:posOffset>
                </wp:positionH>
                <wp:positionV relativeFrom="page">
                  <wp:align>top</wp:align>
                </wp:positionV>
                <wp:extent cx="5282565" cy="3208655"/>
                <wp:effectExtent l="0" t="0" r="13335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2566" cy="3208655"/>
                          <a:chOff x="-385090" y="-214326"/>
                          <a:chExt cx="3929978" cy="1480458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104663" y="-21357"/>
                            <a:ext cx="3218688" cy="11187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-385090" y="-214326"/>
                            <a:ext cx="2527543" cy="1480458"/>
                            <a:chOff x="-23431" y="-287233"/>
                            <a:chExt cx="1654205" cy="1822104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-23431" y="-287233"/>
                              <a:ext cx="606253" cy="651839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158590" y="510743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9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-137074" y="-129946"/>
                            <a:ext cx="3681962" cy="10530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211C" w:rsidRDefault="0040211C" w:rsidP="00995D39">
                              <w:pPr>
                                <w:jc w:val="both"/>
                                <w:rPr>
                                  <w:b/>
                                  <w:i/>
                                  <w:sz w:val="44"/>
                                  <w:szCs w:val="44"/>
                                </w:rPr>
                              </w:pPr>
                            </w:p>
                            <w:p w:rsidR="00995D39" w:rsidRPr="00083072" w:rsidRDefault="00995D39" w:rsidP="00995D39">
                              <w:pPr>
                                <w:jc w:val="both"/>
                                <w:rPr>
                                  <w:b/>
                                  <w:i/>
                                  <w:sz w:val="44"/>
                                  <w:szCs w:val="44"/>
                                </w:rPr>
                              </w:pPr>
                              <w:r w:rsidRPr="00083072">
                                <w:rPr>
                                  <w:b/>
                                  <w:i/>
                                  <w:sz w:val="44"/>
                                  <w:szCs w:val="44"/>
                                </w:rPr>
                                <w:t>MD MORSHED KHAN RANA</w:t>
                              </w:r>
                            </w:p>
                            <w:p w:rsidR="00995D39" w:rsidRPr="00A62EB3" w:rsidRDefault="00995D39" w:rsidP="00995D39">
                              <w:pPr>
                                <w:spacing w:after="0" w:line="240" w:lineRule="auto"/>
                                <w:jc w:val="both"/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A62EB3"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  <w:t>R#</w:t>
                              </w:r>
                              <w:r w:rsidR="00741443" w:rsidRPr="00A62EB3"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62EB3"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  <w:t>06, H#</w:t>
                              </w:r>
                              <w:r w:rsidR="00741443" w:rsidRPr="00A62EB3"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E53CD"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  <w:t>16</w:t>
                              </w:r>
                              <w:r w:rsidRPr="00A62EB3"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  <w:t>, Nikunja-2</w:t>
                              </w:r>
                            </w:p>
                            <w:p w:rsidR="00995D39" w:rsidRPr="00A62EB3" w:rsidRDefault="00995D39" w:rsidP="00995D39">
                              <w:pPr>
                                <w:spacing w:after="0" w:line="240" w:lineRule="auto"/>
                                <w:jc w:val="both"/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A62EB3"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  <w:t>Khilkhet, Dhaka-1229</w:t>
                              </w:r>
                            </w:p>
                            <w:p w:rsidR="00995D39" w:rsidRPr="00A62EB3" w:rsidRDefault="00995D39" w:rsidP="00995D39">
                              <w:pPr>
                                <w:spacing w:after="0" w:line="240" w:lineRule="auto"/>
                                <w:jc w:val="both"/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A62EB3"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  <w:t>Cell</w:t>
                              </w:r>
                              <w:r w:rsidR="003704B5" w:rsidRPr="00A62EB3"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A62EB3"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  <w:t># 01720292408</w:t>
                              </w:r>
                            </w:p>
                            <w:p w:rsidR="00995D39" w:rsidRPr="00A62EB3" w:rsidRDefault="00FD381D" w:rsidP="00995D39">
                              <w:pPr>
                                <w:spacing w:after="0" w:line="240" w:lineRule="auto"/>
                                <w:jc w:val="both"/>
                                <w:rPr>
                                  <w:rFonts w:ascii="Gill Sans MT" w:hAnsi="Gill Sans MT"/>
                                  <w:i/>
                                  <w:sz w:val="28"/>
                                  <w:szCs w:val="28"/>
                                </w:rPr>
                              </w:pPr>
                              <w:hyperlink r:id="rId20" w:history="1">
                                <w:r w:rsidR="00995D39" w:rsidRPr="00A62EB3">
                                  <w:rPr>
                                    <w:rStyle w:val="Hyperlink"/>
                                    <w:rFonts w:ascii="Gill Sans MT" w:hAnsi="Gill Sans MT"/>
                                    <w:i/>
                                    <w:sz w:val="28"/>
                                    <w:szCs w:val="28"/>
                                  </w:rPr>
                                  <w:t>ra.ranacse@gmail.com</w:t>
                                </w:r>
                              </w:hyperlink>
                            </w:p>
                            <w:p w:rsidR="00BB41E9" w:rsidRDefault="00FD381D" w:rsidP="00995D39">
                              <w:pPr>
                                <w:spacing w:after="0" w:line="240" w:lineRule="auto"/>
                                <w:jc w:val="both"/>
                                <w:rPr>
                                  <w:rFonts w:ascii="Gill Sans MT" w:hAnsi="Gill Sans MT" w:cs="Arial"/>
                                  <w:i/>
                                  <w:sz w:val="28"/>
                                  <w:szCs w:val="28"/>
                                  <w:shd w:val="clear" w:color="auto" w:fill="F6F6F6"/>
                                </w:rPr>
                              </w:pPr>
                              <w:hyperlink r:id="rId21" w:history="1">
                                <w:r w:rsidR="006710FF" w:rsidRPr="00B83F26">
                                  <w:rPr>
                                    <w:rStyle w:val="Hyperlink"/>
                                    <w:rFonts w:ascii="Gill Sans MT" w:hAnsi="Gill Sans MT" w:cs="Arial"/>
                                    <w:i/>
                                    <w:sz w:val="28"/>
                                    <w:szCs w:val="28"/>
                                    <w:shd w:val="clear" w:color="auto" w:fill="F6F6F6"/>
                                  </w:rPr>
                                  <w:t>https://bd.linkedin.com/in/rana0105cse</w:t>
                                </w:r>
                              </w:hyperlink>
                            </w:p>
                            <w:p w:rsidR="006710FF" w:rsidRDefault="006710FF" w:rsidP="00995D39">
                              <w:pPr>
                                <w:spacing w:after="0" w:line="240" w:lineRule="auto"/>
                                <w:jc w:val="both"/>
                                <w:rPr>
                                  <w:rFonts w:ascii="Gill Sans MT" w:hAnsi="Gill Sans MT" w:cs="Arial"/>
                                  <w:i/>
                                  <w:sz w:val="28"/>
                                  <w:szCs w:val="28"/>
                                  <w:shd w:val="clear" w:color="auto" w:fill="F6F6F6"/>
                                </w:rPr>
                              </w:pPr>
                            </w:p>
                            <w:p w:rsidR="00BB41E9" w:rsidRPr="00BB41E9" w:rsidRDefault="00BB41E9" w:rsidP="00995D39">
                              <w:pPr>
                                <w:spacing w:after="0" w:line="240" w:lineRule="auto"/>
                                <w:jc w:val="both"/>
                                <w:rPr>
                                  <w:rFonts w:ascii="Gill Sans MT" w:hAnsi="Gill Sans MT" w:cs="Arial"/>
                                  <w:i/>
                                  <w:sz w:val="28"/>
                                  <w:szCs w:val="28"/>
                                  <w:shd w:val="clear" w:color="auto" w:fill="F6F6F6"/>
                                </w:rPr>
                              </w:pPr>
                            </w:p>
                            <w:p w:rsidR="00995D39" w:rsidRDefault="00995D39" w:rsidP="00995D39">
                              <w:pPr>
                                <w:jc w:val="lef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:rsidR="00995D39" w:rsidRPr="00995D39" w:rsidRDefault="00995D39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i/>
                                  <w:color w:val="37B6AE" w:themeColor="accent1"/>
                                </w:rPr>
                              </w:pPr>
                              <w:r w:rsidRPr="00995D39">
                                <w:rPr>
                                  <w:i/>
                                  <w:color w:val="37B6AE" w:themeColor="accent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4481B" id="Group 173" o:spid="_x0000_s1030" style="position:absolute;left:0;text-align:left;margin-left:.75pt;margin-top:0;width:415.95pt;height:252.65pt;z-index:251659264;mso-wrap-distance-left:18pt;mso-wrap-distance-right:18pt;mso-position-horizontal-relative:page;mso-position-vertical:top;mso-position-vertical-relative:page;mso-width-relative:margin;mso-height-relative:margin" coordorigin="-3850,-2143" coordsize="39299,14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">
                <v:rect id="Rectangle 174" o:spid="_x0000_s1031" style="position:absolute;left:1046;top:-213;width:32187;height:111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up 175" o:spid="_x0000_s1032" style="position:absolute;left:-3850;top:-2143;width:25274;height:14804" coordorigin="-234,-2872" coordsize="16542,18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tangle 10" o:spid="_x0000_s1033" style="position:absolute;left:-234;top:-2872;width:6062;height:6518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37b6ae [3204]" stroked="f" strokeweight="1pt">
                    <v:stroke joinstyle="miter"/>
                    <v:path arrowok="t" o:connecttype="custom" o:connectlocs="0,0;606253,0;449019,176540;0,651839;0,0" o:connectangles="0,0,0,0,0"/>
                  </v:shape>
                  <v:rect id="Rectangle 177" o:spid="_x0000_s1034" style="position:absolute;left:1585;top:5107;width:14722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22" o:title="" recolor="t" rotate="t" type="frame"/>
                  </v:rect>
                </v:group>
                <v:shape id="Text Box 178" o:spid="_x0000_s1035" type="#_x0000_t202" style="position:absolute;left:-1370;top:-1299;width:36818;height:10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atsUA&#10;AADcAAAADwAAAGRycy9kb3ducmV2LnhtbESPT2vCQBDF7wW/wzJCb3WjgpXoKiqteBHqH/A6ZMck&#10;mJ1Ns6uJ3945FHqb4b157zfzZecq9aAmlJ4NDAcJKOLM25JzA+fT98cUVIjIFivPZOBJAZaL3tsc&#10;U+tbPtDjGHMlIRxSNFDEWKdah6wgh2Hga2LRrr5xGGVtcm0bbCXcVXqUJBPtsGRpKLCmTUHZ7Xh3&#10;Bibrn/v2t23pUl432X483Y6/upEx7/1uNQMVqYv/5r/rnRX8T6GVZ2QCv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hq2xQAAANwAAAAPAAAAAAAAAAAAAAAAAJgCAABkcnMv&#10;ZG93bnJldi54bWxQSwUGAAAAAAQABAD1AAAAigMAAAAA&#10;" filled="f" stroked="f" strokeweight=".5pt">
                  <v:textbox inset="3.6pt,7.2pt,0,0">
                    <w:txbxContent>
                      <w:p w:rsidR="0040211C" w:rsidRDefault="0040211C" w:rsidP="00995D39">
                        <w:pPr>
                          <w:jc w:val="both"/>
                          <w:rPr>
                            <w:b/>
                            <w:i/>
                            <w:sz w:val="44"/>
                            <w:szCs w:val="44"/>
                          </w:rPr>
                        </w:pPr>
                      </w:p>
                      <w:p w:rsidR="00995D39" w:rsidRPr="00083072" w:rsidRDefault="00995D39" w:rsidP="00995D39">
                        <w:pPr>
                          <w:jc w:val="both"/>
                          <w:rPr>
                            <w:b/>
                            <w:i/>
                            <w:sz w:val="44"/>
                            <w:szCs w:val="44"/>
                          </w:rPr>
                        </w:pPr>
                        <w:r w:rsidRPr="00083072">
                          <w:rPr>
                            <w:b/>
                            <w:i/>
                            <w:sz w:val="44"/>
                            <w:szCs w:val="44"/>
                          </w:rPr>
                          <w:t>MD MORSHED KHAN RANA</w:t>
                        </w:r>
                      </w:p>
                      <w:p w:rsidR="00995D39" w:rsidRPr="00A62EB3" w:rsidRDefault="00995D39" w:rsidP="00995D39">
                        <w:pPr>
                          <w:spacing w:after="0" w:line="240" w:lineRule="auto"/>
                          <w:jc w:val="both"/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</w:pPr>
                        <w:r w:rsidRPr="00A62EB3"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  <w:t>R#</w:t>
                        </w:r>
                        <w:r w:rsidR="00741443" w:rsidRPr="00A62EB3"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Pr="00A62EB3"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  <w:t>06, H#</w:t>
                        </w:r>
                        <w:r w:rsidR="00741443" w:rsidRPr="00A62EB3"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="009E53CD"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  <w:t>16</w:t>
                        </w:r>
                        <w:r w:rsidRPr="00A62EB3"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  <w:t>, Nikunja-2</w:t>
                        </w:r>
                      </w:p>
                      <w:p w:rsidR="00995D39" w:rsidRPr="00A62EB3" w:rsidRDefault="00995D39" w:rsidP="00995D39">
                        <w:pPr>
                          <w:spacing w:after="0" w:line="240" w:lineRule="auto"/>
                          <w:jc w:val="both"/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</w:pPr>
                        <w:proofErr w:type="spellStart"/>
                        <w:r w:rsidRPr="00A62EB3"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  <w:t>Khilkhet</w:t>
                        </w:r>
                        <w:proofErr w:type="spellEnd"/>
                        <w:r w:rsidRPr="00A62EB3"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  <w:t>, Dhaka-1229</w:t>
                        </w:r>
                      </w:p>
                      <w:p w:rsidR="00995D39" w:rsidRPr="00A62EB3" w:rsidRDefault="00995D39" w:rsidP="00995D39">
                        <w:pPr>
                          <w:spacing w:after="0" w:line="240" w:lineRule="auto"/>
                          <w:jc w:val="both"/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</w:pPr>
                        <w:r w:rsidRPr="00A62EB3"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  <w:t>Cell</w:t>
                        </w:r>
                        <w:r w:rsidR="003704B5" w:rsidRPr="00A62EB3"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  <w:t xml:space="preserve"> </w:t>
                        </w:r>
                        <w:r w:rsidRPr="00A62EB3"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  <w:t># 01720292408</w:t>
                        </w:r>
                      </w:p>
                      <w:p w:rsidR="00995D39" w:rsidRPr="00A62EB3" w:rsidRDefault="00A741BF" w:rsidP="00995D39">
                        <w:pPr>
                          <w:spacing w:after="0" w:line="240" w:lineRule="auto"/>
                          <w:jc w:val="both"/>
                          <w:rPr>
                            <w:rFonts w:ascii="Gill Sans MT" w:hAnsi="Gill Sans MT"/>
                            <w:i/>
                            <w:sz w:val="28"/>
                            <w:szCs w:val="28"/>
                          </w:rPr>
                        </w:pPr>
                        <w:hyperlink r:id="rId23" w:history="1">
                          <w:r w:rsidR="00995D39" w:rsidRPr="00A62EB3">
                            <w:rPr>
                              <w:rStyle w:val="Hyperlink"/>
                              <w:rFonts w:ascii="Gill Sans MT" w:hAnsi="Gill Sans MT"/>
                              <w:i/>
                              <w:sz w:val="28"/>
                              <w:szCs w:val="28"/>
                            </w:rPr>
                            <w:t>ra.ranacse@gmail.com</w:t>
                          </w:r>
                        </w:hyperlink>
                      </w:p>
                      <w:p w:rsidR="00BB41E9" w:rsidRDefault="00A741BF" w:rsidP="00995D39">
                        <w:pPr>
                          <w:spacing w:after="0" w:line="240" w:lineRule="auto"/>
                          <w:jc w:val="both"/>
                          <w:rPr>
                            <w:rFonts w:ascii="Gill Sans MT" w:hAnsi="Gill Sans MT" w:cs="Arial"/>
                            <w:i/>
                            <w:sz w:val="28"/>
                            <w:szCs w:val="28"/>
                            <w:shd w:val="clear" w:color="auto" w:fill="F6F6F6"/>
                          </w:rPr>
                        </w:pPr>
                        <w:hyperlink r:id="rId24" w:history="1">
                          <w:r w:rsidR="006710FF" w:rsidRPr="00B83F26">
                            <w:rPr>
                              <w:rStyle w:val="Hyperlink"/>
                              <w:rFonts w:ascii="Gill Sans MT" w:hAnsi="Gill Sans MT" w:cs="Arial"/>
                              <w:i/>
                              <w:sz w:val="28"/>
                              <w:szCs w:val="28"/>
                              <w:shd w:val="clear" w:color="auto" w:fill="F6F6F6"/>
                            </w:rPr>
                            <w:t>https://bd.linkedin.com/in/rana0105cse</w:t>
                          </w:r>
                        </w:hyperlink>
                      </w:p>
                      <w:p w:rsidR="006710FF" w:rsidRDefault="006710FF" w:rsidP="00995D39">
                        <w:pPr>
                          <w:spacing w:after="0" w:line="240" w:lineRule="auto"/>
                          <w:jc w:val="both"/>
                          <w:rPr>
                            <w:rFonts w:ascii="Gill Sans MT" w:hAnsi="Gill Sans MT" w:cs="Arial"/>
                            <w:i/>
                            <w:sz w:val="28"/>
                            <w:szCs w:val="28"/>
                            <w:shd w:val="clear" w:color="auto" w:fill="F6F6F6"/>
                          </w:rPr>
                        </w:pPr>
                      </w:p>
                      <w:p w:rsidR="00BB41E9" w:rsidRPr="00BB41E9" w:rsidRDefault="00BB41E9" w:rsidP="00995D39">
                        <w:pPr>
                          <w:spacing w:after="0" w:line="240" w:lineRule="auto"/>
                          <w:jc w:val="both"/>
                          <w:rPr>
                            <w:rFonts w:ascii="Gill Sans MT" w:hAnsi="Gill Sans MT" w:cs="Arial"/>
                            <w:i/>
                            <w:sz w:val="28"/>
                            <w:szCs w:val="28"/>
                            <w:shd w:val="clear" w:color="auto" w:fill="F6F6F6"/>
                          </w:rPr>
                        </w:pPr>
                      </w:p>
                      <w:p w:rsidR="00995D39" w:rsidRDefault="00995D39" w:rsidP="00995D39">
                        <w:pPr>
                          <w:jc w:val="lef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</w:p>
                      <w:p w:rsidR="00995D39" w:rsidRPr="00995D39" w:rsidRDefault="00995D39">
                        <w:pPr>
                          <w:pStyle w:val="NoSpacing"/>
                          <w:ind w:left="360"/>
                          <w:jc w:val="right"/>
                          <w:rPr>
                            <w:i/>
                            <w:color w:val="37B6AE" w:themeColor="accent1"/>
                          </w:rPr>
                        </w:pPr>
                        <w:r w:rsidRPr="00995D39">
                          <w:rPr>
                            <w:i/>
                            <w:color w:val="37B6AE" w:themeColor="accent1"/>
                          </w:rPr>
                          <w:t xml:space="preserve">   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965F7F"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09F75350" wp14:editId="7043E46C">
                <wp:simplePos x="0" y="0"/>
                <wp:positionH relativeFrom="margin">
                  <wp:posOffset>-142875</wp:posOffset>
                </wp:positionH>
                <wp:positionV relativeFrom="paragraph">
                  <wp:posOffset>1022985</wp:posOffset>
                </wp:positionV>
                <wp:extent cx="36957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308" w:rsidRDefault="00553B0A" w:rsidP="00B81308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left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  <w:p w:rsidR="00B81308" w:rsidRPr="00B81308" w:rsidRDefault="00B81308" w:rsidP="0049720C">
                            <w:pPr>
                              <w:pBdr>
                                <w:top w:val="single" w:sz="24" w:space="8" w:color="37B6AE" w:themeColor="accent1"/>
                                <w:bottom w:val="single" w:sz="24" w:space="8" w:color="37B6AE" w:themeColor="accent1"/>
                              </w:pBd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49720C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Technically sound and dedicated individual and I am strongly confident on my </w:t>
                            </w:r>
                            <w:r w:rsidR="0049720C" w:rsidRPr="0049720C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ability. Seeking for a challenging position with dynamic leading edge IT industry that would allow me to develop my skill, while contributing organization goals where I can demonstrate my technical skills</w:t>
                            </w:r>
                            <w:r w:rsidR="0049720C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75350" id="_x0000_s1038" type="#_x0000_t202" style="position:absolute;left:0;text-align:left;margin-left:-11.25pt;margin-top:80.55pt;width:291pt;height:112.5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" filled="f" stroked="f">
                <v:textbox>
                  <w:txbxContent>
                    <w:p w:rsidR="00B81308" w:rsidRDefault="00553B0A" w:rsidP="00B81308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left"/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CAREER OBJECTIVE</w:t>
                      </w:r>
                    </w:p>
                    <w:p w:rsidR="00B81308" w:rsidRPr="00B81308" w:rsidRDefault="00B81308" w:rsidP="0049720C">
                      <w:pPr>
                        <w:pBdr>
                          <w:top w:val="single" w:sz="24" w:space="8" w:color="37B6AE" w:themeColor="accent1"/>
                          <w:bottom w:val="single" w:sz="24" w:space="8" w:color="37B6AE" w:themeColor="accent1"/>
                        </w:pBd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49720C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Technically sound and dedicated individual and I am strongly confident on my </w:t>
                      </w:r>
                      <w:r w:rsidR="0049720C" w:rsidRPr="0049720C"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ability. Seeking for a challenging position with dynamic leading edge IT industry that would allow me to develop my skill, while contributing organization goals where I can demonstrate my technical skills</w:t>
                      </w:r>
                      <w:r w:rsidR="0049720C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B62D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85FB6E" wp14:editId="320BA159">
                <wp:simplePos x="0" y="0"/>
                <wp:positionH relativeFrom="page">
                  <wp:align>right</wp:align>
                </wp:positionH>
                <wp:positionV relativeFrom="paragraph">
                  <wp:posOffset>7924192</wp:posOffset>
                </wp:positionV>
                <wp:extent cx="1110399" cy="1085026"/>
                <wp:effectExtent l="0" t="0" r="0" b="1270"/>
                <wp:wrapNone/>
                <wp:docPr id="1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0399" cy="1085026"/>
                        </a:xfrm>
                        <a:custGeom>
                          <a:avLst/>
                          <a:gdLst>
                            <a:gd name="connsiteX0" fmla="*/ 0 w 2240281"/>
                            <a:gd name="connsiteY0" fmla="*/ 0 h 822960"/>
                            <a:gd name="connsiteX1" fmla="*/ 2240281 w 2240281"/>
                            <a:gd name="connsiteY1" fmla="*/ 0 h 822960"/>
                            <a:gd name="connsiteX2" fmla="*/ 2240281 w 2240281"/>
                            <a:gd name="connsiteY2" fmla="*/ 822960 h 822960"/>
                            <a:gd name="connsiteX3" fmla="*/ 0 w 2240281"/>
                            <a:gd name="connsiteY3" fmla="*/ 822960 h 822960"/>
                            <a:gd name="connsiteX4" fmla="*/ 0 w 2240281"/>
                            <a:gd name="connsiteY4" fmla="*/ 0 h 822960"/>
                            <a:gd name="connsiteX0" fmla="*/ 0 w 2240281"/>
                            <a:gd name="connsiteY0" fmla="*/ 0 h 822960"/>
                            <a:gd name="connsiteX1" fmla="*/ 2240281 w 2240281"/>
                            <a:gd name="connsiteY1" fmla="*/ 0 h 822960"/>
                            <a:gd name="connsiteX2" fmla="*/ 1659256 w 2240281"/>
                            <a:gd name="connsiteY2" fmla="*/ 222885 h 822960"/>
                            <a:gd name="connsiteX3" fmla="*/ 0 w 2240281"/>
                            <a:gd name="connsiteY3" fmla="*/ 822960 h 822960"/>
                            <a:gd name="connsiteX4" fmla="*/ 0 w 2240281"/>
                            <a:gd name="connsiteY4" fmla="*/ 0 h 822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40281" h="822960">
                              <a:moveTo>
                                <a:pt x="0" y="0"/>
                              </a:moveTo>
                              <a:lnTo>
                                <a:pt x="2240281" y="0"/>
                              </a:lnTo>
                              <a:lnTo>
                                <a:pt x="1659256" y="222885"/>
                              </a:lnTo>
                              <a:lnTo>
                                <a:pt x="0" y="8229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F95E" id="Rectangle 10" o:spid="_x0000_s1026" style="position:absolute;margin-left:36.25pt;margin-top:623.95pt;width:87.45pt;height:85.45pt;rotation:180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" path="m,l2240281,,1659256,222885,,822960,,xe" fillcolor="#37b6ae [3204]" stroked="f" strokeweight="1pt">
                <v:stroke joinstyle="miter"/>
                <v:path arrowok="t" o:connecttype="custom" o:connectlocs="0,0;1110399,0;822413,293861;0,1085026;0,0" o:connectangles="0,0,0,0,0"/>
                <w10:wrap anchorx="page"/>
              </v:shape>
            </w:pict>
          </mc:Fallback>
        </mc:AlternateContent>
      </w:r>
      <w:r w:rsidR="003704B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E8722F" wp14:editId="287140A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57985" cy="1886585"/>
                <wp:effectExtent l="0" t="0" r="1841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18865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D39" w:rsidRDefault="00026083" w:rsidP="000C2068">
                            <w:pPr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AD878C" wp14:editId="6935DF2C">
                                  <wp:extent cx="1535430" cy="1686543"/>
                                  <wp:effectExtent l="0" t="0" r="762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rana.jp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7913" cy="17661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722F" id="_x0000_s1039" type="#_x0000_t202" style="position:absolute;left:0;text-align:left;margin-left:79.35pt;margin-top:0;width:130.55pt;height:148.5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" fillcolor="white [3201]" strokecolor="#37b6ae [3204]" strokeweight="1pt">
                <v:textbox>
                  <w:txbxContent>
                    <w:p w:rsidR="00995D39" w:rsidRDefault="00026083" w:rsidP="000C2068">
                      <w:pPr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AD878C" wp14:editId="6935DF2C">
                            <wp:extent cx="1535430" cy="1686543"/>
                            <wp:effectExtent l="0" t="0" r="762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rana.jp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7913" cy="17661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2E54">
        <w:t xml:space="preserve"> </w:t>
      </w:r>
    </w:p>
    <w:sectPr w:rsidR="0040211C" w:rsidSect="00995D39">
      <w:headerReference w:type="default" r:id="rId27"/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81D" w:rsidRDefault="00FD381D" w:rsidP="003856C9">
      <w:pPr>
        <w:spacing w:after="0" w:line="240" w:lineRule="auto"/>
      </w:pPr>
      <w:r>
        <w:separator/>
      </w:r>
    </w:p>
  </w:endnote>
  <w:endnote w:type="continuationSeparator" w:id="0">
    <w:p w:rsidR="00FD381D" w:rsidRDefault="00FD381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24F58C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h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PKwAW7CGQAAz7MAAA4AAAAAAAAAAAAAAAAALgIAAGRycy9lMm9Eb2Mu&#10;eG1sUEsBAi0AFAAGAAgAAAAhAHO3OPzaAAAABQEAAA8AAAAAAAAAAAAAAAAAHBwAAGRycy9kb3du&#10;cmV2LnhtbFBLBQYAAAAABAAEAPMAAAAj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0C2068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8F7BB28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NB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B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FLV5I0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81D" w:rsidRDefault="00FD381D" w:rsidP="003856C9">
      <w:pPr>
        <w:spacing w:after="0" w:line="240" w:lineRule="auto"/>
      </w:pPr>
      <w:r>
        <w:separator/>
      </w:r>
    </w:p>
  </w:footnote>
  <w:footnote w:type="continuationSeparator" w:id="0">
    <w:p w:rsidR="00FD381D" w:rsidRDefault="00FD381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B974E2D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h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7BEB856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oB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D5897"/>
    <w:multiLevelType w:val="hybridMultilevel"/>
    <w:tmpl w:val="E12E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B5208"/>
    <w:multiLevelType w:val="hybridMultilevel"/>
    <w:tmpl w:val="30D4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39"/>
    <w:rsid w:val="00026083"/>
    <w:rsid w:val="00052BE1"/>
    <w:rsid w:val="00054C48"/>
    <w:rsid w:val="00054EF9"/>
    <w:rsid w:val="0005798B"/>
    <w:rsid w:val="0007412A"/>
    <w:rsid w:val="00091C16"/>
    <w:rsid w:val="000C2068"/>
    <w:rsid w:val="0010199E"/>
    <w:rsid w:val="0013557E"/>
    <w:rsid w:val="00146344"/>
    <w:rsid w:val="00172FFA"/>
    <w:rsid w:val="001765FE"/>
    <w:rsid w:val="0019561F"/>
    <w:rsid w:val="001B32D2"/>
    <w:rsid w:val="001B7987"/>
    <w:rsid w:val="001F3060"/>
    <w:rsid w:val="001F3DB8"/>
    <w:rsid w:val="002201B0"/>
    <w:rsid w:val="00260274"/>
    <w:rsid w:val="00293B83"/>
    <w:rsid w:val="002A3621"/>
    <w:rsid w:val="002B3890"/>
    <w:rsid w:val="002B54BD"/>
    <w:rsid w:val="002B5F3C"/>
    <w:rsid w:val="002B7747"/>
    <w:rsid w:val="002C06A4"/>
    <w:rsid w:val="002C266E"/>
    <w:rsid w:val="002C77B9"/>
    <w:rsid w:val="002F485A"/>
    <w:rsid w:val="002F76C4"/>
    <w:rsid w:val="003053D9"/>
    <w:rsid w:val="00306776"/>
    <w:rsid w:val="003704B5"/>
    <w:rsid w:val="0037103A"/>
    <w:rsid w:val="003856C9"/>
    <w:rsid w:val="00396369"/>
    <w:rsid w:val="003C1B35"/>
    <w:rsid w:val="003F4D31"/>
    <w:rsid w:val="003F628A"/>
    <w:rsid w:val="003F7873"/>
    <w:rsid w:val="0040211C"/>
    <w:rsid w:val="00422E30"/>
    <w:rsid w:val="0043426C"/>
    <w:rsid w:val="00441EB9"/>
    <w:rsid w:val="00446494"/>
    <w:rsid w:val="00463463"/>
    <w:rsid w:val="004711ED"/>
    <w:rsid w:val="00473EF8"/>
    <w:rsid w:val="004760E5"/>
    <w:rsid w:val="00484008"/>
    <w:rsid w:val="0049720C"/>
    <w:rsid w:val="004A044A"/>
    <w:rsid w:val="004C02B2"/>
    <w:rsid w:val="004C45A5"/>
    <w:rsid w:val="004D22BB"/>
    <w:rsid w:val="004D74A1"/>
    <w:rsid w:val="00512E54"/>
    <w:rsid w:val="005152F2"/>
    <w:rsid w:val="00523E1B"/>
    <w:rsid w:val="00534277"/>
    <w:rsid w:val="00534E4E"/>
    <w:rsid w:val="00551D35"/>
    <w:rsid w:val="00553B0A"/>
    <w:rsid w:val="00557019"/>
    <w:rsid w:val="005674AC"/>
    <w:rsid w:val="005A1E51"/>
    <w:rsid w:val="005A651E"/>
    <w:rsid w:val="005A7E57"/>
    <w:rsid w:val="005B62D7"/>
    <w:rsid w:val="005D1B38"/>
    <w:rsid w:val="00616FF4"/>
    <w:rsid w:val="006710FF"/>
    <w:rsid w:val="006A2AEB"/>
    <w:rsid w:val="006A3CE7"/>
    <w:rsid w:val="00703B20"/>
    <w:rsid w:val="00716B6E"/>
    <w:rsid w:val="00741443"/>
    <w:rsid w:val="00743379"/>
    <w:rsid w:val="00772C1C"/>
    <w:rsid w:val="007803B7"/>
    <w:rsid w:val="007B2F5C"/>
    <w:rsid w:val="007C42C8"/>
    <w:rsid w:val="007C5F05"/>
    <w:rsid w:val="007E132D"/>
    <w:rsid w:val="007E5F18"/>
    <w:rsid w:val="008251EE"/>
    <w:rsid w:val="00832043"/>
    <w:rsid w:val="00832F81"/>
    <w:rsid w:val="00836D56"/>
    <w:rsid w:val="008750AE"/>
    <w:rsid w:val="008C3B32"/>
    <w:rsid w:val="008C7BF6"/>
    <w:rsid w:val="008C7CA2"/>
    <w:rsid w:val="008F2011"/>
    <w:rsid w:val="008F6337"/>
    <w:rsid w:val="00914669"/>
    <w:rsid w:val="00930E32"/>
    <w:rsid w:val="00965F7F"/>
    <w:rsid w:val="00983261"/>
    <w:rsid w:val="00993BA8"/>
    <w:rsid w:val="00995D39"/>
    <w:rsid w:val="009B5765"/>
    <w:rsid w:val="009E53CD"/>
    <w:rsid w:val="009F34D4"/>
    <w:rsid w:val="009F59A3"/>
    <w:rsid w:val="00A02E99"/>
    <w:rsid w:val="00A16008"/>
    <w:rsid w:val="00A42F91"/>
    <w:rsid w:val="00A62EB3"/>
    <w:rsid w:val="00A729C1"/>
    <w:rsid w:val="00A741BF"/>
    <w:rsid w:val="00A87DE2"/>
    <w:rsid w:val="00A91B24"/>
    <w:rsid w:val="00AA2A43"/>
    <w:rsid w:val="00AC209C"/>
    <w:rsid w:val="00AE0B81"/>
    <w:rsid w:val="00AF1258"/>
    <w:rsid w:val="00B01E52"/>
    <w:rsid w:val="00B15C07"/>
    <w:rsid w:val="00B5001C"/>
    <w:rsid w:val="00B550FC"/>
    <w:rsid w:val="00B81308"/>
    <w:rsid w:val="00B85871"/>
    <w:rsid w:val="00B93310"/>
    <w:rsid w:val="00B95A30"/>
    <w:rsid w:val="00BB0A8D"/>
    <w:rsid w:val="00BB41E9"/>
    <w:rsid w:val="00BB77DF"/>
    <w:rsid w:val="00BC1F18"/>
    <w:rsid w:val="00BD2E58"/>
    <w:rsid w:val="00BE2730"/>
    <w:rsid w:val="00BF6BAB"/>
    <w:rsid w:val="00C007A5"/>
    <w:rsid w:val="00C02EA6"/>
    <w:rsid w:val="00C1013B"/>
    <w:rsid w:val="00C40220"/>
    <w:rsid w:val="00C4403A"/>
    <w:rsid w:val="00CA7836"/>
    <w:rsid w:val="00CE6306"/>
    <w:rsid w:val="00D11C4D"/>
    <w:rsid w:val="00D5067A"/>
    <w:rsid w:val="00D65E21"/>
    <w:rsid w:val="00D66C6E"/>
    <w:rsid w:val="00D66F57"/>
    <w:rsid w:val="00D7677A"/>
    <w:rsid w:val="00DC79BB"/>
    <w:rsid w:val="00DF4769"/>
    <w:rsid w:val="00E0375B"/>
    <w:rsid w:val="00E34D58"/>
    <w:rsid w:val="00E55637"/>
    <w:rsid w:val="00E90BAD"/>
    <w:rsid w:val="00E941EF"/>
    <w:rsid w:val="00EB1C1B"/>
    <w:rsid w:val="00EC1775"/>
    <w:rsid w:val="00ED1198"/>
    <w:rsid w:val="00F1314D"/>
    <w:rsid w:val="00F56435"/>
    <w:rsid w:val="00F714E3"/>
    <w:rsid w:val="00F73588"/>
    <w:rsid w:val="00F93787"/>
    <w:rsid w:val="00FA07AA"/>
    <w:rsid w:val="00FB0A17"/>
    <w:rsid w:val="00FB6A8F"/>
    <w:rsid w:val="00FC6DF6"/>
    <w:rsid w:val="00FD381D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C4827-F656-4DA4-AA6C-156FE466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9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95D39"/>
  </w:style>
  <w:style w:type="character" w:styleId="Hyperlink">
    <w:name w:val="Hyperlink"/>
    <w:basedOn w:val="DefaultParagraphFont"/>
    <w:uiPriority w:val="99"/>
    <w:unhideWhenUsed/>
    <w:rsid w:val="00995D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87D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F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.hello-sylhet.com/" TargetMode="External"/><Relationship Id="rId13" Type="http://schemas.openxmlformats.org/officeDocument/2006/relationships/hyperlink" Target="http://inventory.devcorn.net/" TargetMode="External"/><Relationship Id="rId18" Type="http://schemas.openxmlformats.org/officeDocument/2006/relationships/hyperlink" Target="http://quickerbd.info/" TargetMode="External"/><Relationship Id="rId26" Type="http://schemas.openxmlformats.org/officeDocument/2006/relationships/image" Target="media/image3.jpg"/><Relationship Id="rId3" Type="http://schemas.openxmlformats.org/officeDocument/2006/relationships/settings" Target="settings.xml"/><Relationship Id="rId21" Type="http://schemas.openxmlformats.org/officeDocument/2006/relationships/hyperlink" Target="https://bd.linkedin.com/in/rana0105cse" TargetMode="External"/><Relationship Id="rId7" Type="http://schemas.openxmlformats.org/officeDocument/2006/relationships/hyperlink" Target="http://rental.hello-sylhet.com/" TargetMode="External"/><Relationship Id="rId12" Type="http://schemas.openxmlformats.org/officeDocument/2006/relationships/hyperlink" Target="http://pos.hello-sylhet.com/" TargetMode="External"/><Relationship Id="rId17" Type="http://schemas.openxmlformats.org/officeDocument/2006/relationships/hyperlink" Target="https://quickerbd.com/" TargetMode="External"/><Relationship Id="rId25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hyperlink" Target="http://quickerbd.info/" TargetMode="External"/><Relationship Id="rId20" Type="http://schemas.openxmlformats.org/officeDocument/2006/relationships/hyperlink" Target="mailto:ra.ranacse@gmail.com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ntal.hello-sylhet.com/" TargetMode="External"/><Relationship Id="rId24" Type="http://schemas.openxmlformats.org/officeDocument/2006/relationships/hyperlink" Target="https://bd.linkedin.com/in/rana0105cse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quickerbd.com/" TargetMode="External"/><Relationship Id="rId23" Type="http://schemas.openxmlformats.org/officeDocument/2006/relationships/hyperlink" Target="mailto:ra.ranacse@gmail.com" TargetMode="External"/><Relationship Id="rId28" Type="http://schemas.openxmlformats.org/officeDocument/2006/relationships/footer" Target="footer1.xml"/><Relationship Id="rId10" Type="http://schemas.openxmlformats.org/officeDocument/2006/relationships/hyperlink" Target="http://great-neighbor.com/" TargetMode="Externa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ventory.devcorn.net/" TargetMode="External"/><Relationship Id="rId14" Type="http://schemas.openxmlformats.org/officeDocument/2006/relationships/hyperlink" Target="http://great-neighbor.com/" TargetMode="External"/><Relationship Id="rId22" Type="http://schemas.openxmlformats.org/officeDocument/2006/relationships/image" Target="media/image2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a\AppData\Roaming\Microsoft\Templates\Creative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537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Md. Morshed Khan Rana</cp:lastModifiedBy>
  <cp:revision>198</cp:revision>
  <cp:lastPrinted>2017-07-23T14:51:00Z</cp:lastPrinted>
  <dcterms:created xsi:type="dcterms:W3CDTF">2016-08-15T09:23:00Z</dcterms:created>
  <dcterms:modified xsi:type="dcterms:W3CDTF">2017-11-30T16:10:00Z</dcterms:modified>
</cp:coreProperties>
</file>